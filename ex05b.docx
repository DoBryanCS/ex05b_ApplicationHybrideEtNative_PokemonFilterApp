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A276" w14:textId="77777777" w:rsidR="00974130" w:rsidRDefault="00CC4CEB" w:rsidP="00CC4CEB">
      <w:pPr>
        <w:pStyle w:val="Titre1"/>
        <w:numPr>
          <w:ilvl w:val="0"/>
          <w:numId w:val="0"/>
        </w:numPr>
      </w:pPr>
      <w:r>
        <w:t>Objectifs</w:t>
      </w:r>
    </w:p>
    <w:p w14:paraId="384CDAFB" w14:textId="0D70A9BB" w:rsidR="006C773D" w:rsidRDefault="006C773D" w:rsidP="00CC4CEB">
      <w:pPr>
        <w:pStyle w:val="paraPuce"/>
        <w:rPr>
          <w:lang w:val="fr-FR"/>
        </w:rPr>
      </w:pPr>
      <w:r>
        <w:rPr>
          <w:lang w:val="fr-FR"/>
        </w:rPr>
        <w:t>React</w:t>
      </w:r>
    </w:p>
    <w:p w14:paraId="493FCA36" w14:textId="36D22E74" w:rsidR="003F7871" w:rsidRDefault="00F12A5A" w:rsidP="00CC4CEB">
      <w:pPr>
        <w:pStyle w:val="paraPuce"/>
        <w:rPr>
          <w:lang w:val="fr-FR"/>
        </w:rPr>
      </w:pPr>
      <w:r>
        <w:rPr>
          <w:lang w:val="fr-FR"/>
        </w:rPr>
        <w:t>p</w:t>
      </w:r>
      <w:r w:rsidR="003F7871">
        <w:rPr>
          <w:lang w:val="fr-FR"/>
        </w:rPr>
        <w:t>rops</w:t>
      </w:r>
    </w:p>
    <w:p w14:paraId="4F2572DA" w14:textId="70381376" w:rsidR="00F12A5A" w:rsidRDefault="00F12A5A" w:rsidP="00CC4CEB">
      <w:pPr>
        <w:pStyle w:val="paraPuce"/>
        <w:rPr>
          <w:lang w:val="fr-FR"/>
        </w:rPr>
      </w:pPr>
      <w:proofErr w:type="spellStart"/>
      <w:r>
        <w:rPr>
          <w:lang w:val="fr-FR"/>
        </w:rPr>
        <w:t>useEffect</w:t>
      </w:r>
      <w:proofErr w:type="spellEnd"/>
    </w:p>
    <w:p w14:paraId="23ECD853" w14:textId="47A8C0C5" w:rsidR="003F7871" w:rsidRDefault="003F7871" w:rsidP="00CC4CEB">
      <w:pPr>
        <w:pStyle w:val="paraPuce"/>
        <w:rPr>
          <w:lang w:val="fr-FR"/>
        </w:rPr>
      </w:pPr>
      <w:r>
        <w:rPr>
          <w:lang w:val="fr-FR"/>
        </w:rPr>
        <w:t>Components</w:t>
      </w:r>
    </w:p>
    <w:p w14:paraId="2555FE53" w14:textId="77777777" w:rsidR="00974130" w:rsidRDefault="00974130" w:rsidP="00C04F22"/>
    <w:p w14:paraId="6F0A8A12" w14:textId="22F6C29D" w:rsidR="00AF55BD" w:rsidRDefault="003F7871" w:rsidP="00AF55BD">
      <w:pPr>
        <w:pStyle w:val="Titre1"/>
        <w:numPr>
          <w:ilvl w:val="0"/>
          <w:numId w:val="0"/>
        </w:numPr>
      </w:pPr>
      <w:r>
        <w:t>Réalisation</w:t>
      </w:r>
    </w:p>
    <w:p w14:paraId="352BBDD1" w14:textId="249D571B" w:rsidR="003F7871" w:rsidRDefault="003F7871" w:rsidP="003F7871">
      <w:pPr>
        <w:pStyle w:val="paraPuce"/>
        <w:rPr>
          <w:lang w:val="fr-FR"/>
        </w:rPr>
      </w:pPr>
      <w:r>
        <w:rPr>
          <w:lang w:val="fr-FR"/>
        </w:rPr>
        <w:t xml:space="preserve">Voir </w:t>
      </w:r>
      <w:hyperlink r:id="rId8" w:history="1">
        <w:r w:rsidR="00F12A5A">
          <w:rPr>
            <w:rStyle w:val="Lienhypertexte"/>
            <w:lang w:val="fr-FR"/>
          </w:rPr>
          <w:t>ex05b.gif</w:t>
        </w:r>
      </w:hyperlink>
      <w:r>
        <w:rPr>
          <w:lang w:val="fr-FR"/>
        </w:rPr>
        <w:t xml:space="preserve"> pour voir la solution animée.</w:t>
      </w:r>
    </w:p>
    <w:p w14:paraId="6A1DC6E7" w14:textId="5E6C11FD" w:rsidR="003F7871" w:rsidRDefault="003F7871" w:rsidP="003F7871">
      <w:pPr>
        <w:pStyle w:val="paraPuce"/>
        <w:rPr>
          <w:lang w:val="fr-FR"/>
        </w:rPr>
      </w:pPr>
      <w:r>
        <w:rPr>
          <w:lang w:val="fr-FR"/>
        </w:rPr>
        <w:t xml:space="preserve">Voir l'api à </w:t>
      </w:r>
      <w:hyperlink r:id="rId9" w:history="1">
        <w:r w:rsidR="00FB5F54">
          <w:rPr>
            <w:rStyle w:val="Lienhypertexte"/>
            <w:lang w:val="fr-FR"/>
          </w:rPr>
          <w:t>https://pokemonsapi.herokuapp.com/</w:t>
        </w:r>
      </w:hyperlink>
      <w:r>
        <w:rPr>
          <w:lang w:val="fr-FR"/>
        </w:rPr>
        <w:t>.</w:t>
      </w:r>
    </w:p>
    <w:p w14:paraId="3B41C4B2" w14:textId="316E8734" w:rsidR="003F7871" w:rsidRDefault="003F7871" w:rsidP="00714FB3">
      <w:pPr>
        <w:rPr>
          <w:lang w:val="fr-FR" w:eastAsia="fr-FR"/>
        </w:rPr>
      </w:pPr>
    </w:p>
    <w:p w14:paraId="7845A7DC" w14:textId="3CB4C01F" w:rsidR="00315088" w:rsidRDefault="00315088" w:rsidP="00315088">
      <w:pPr>
        <w:pStyle w:val="Titre1"/>
        <w:numPr>
          <w:ilvl w:val="0"/>
          <w:numId w:val="0"/>
        </w:numPr>
      </w:pPr>
      <w:r>
        <w:t>Description</w:t>
      </w:r>
    </w:p>
    <w:p w14:paraId="0F8B6FCA" w14:textId="01F31BC1" w:rsidR="005D47D2" w:rsidRDefault="005D47D2" w:rsidP="00315088">
      <w:pPr>
        <w:pStyle w:val="paraPuce"/>
        <w:rPr>
          <w:lang w:val="fr-FR"/>
        </w:rPr>
      </w:pPr>
      <w:r>
        <w:rPr>
          <w:lang w:val="fr-FR"/>
        </w:rPr>
        <w:t xml:space="preserve">Créez une application react à l’aide de la commande </w:t>
      </w:r>
      <w:proofErr w:type="spellStart"/>
      <w:r>
        <w:rPr>
          <w:lang w:val="fr-FR"/>
        </w:rPr>
        <w:t>npx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>-react-app.</w:t>
      </w:r>
    </w:p>
    <w:p w14:paraId="7D3B2E8A" w14:textId="289FA50B" w:rsidR="00315088" w:rsidRDefault="00325FE3" w:rsidP="00315088">
      <w:pPr>
        <w:pStyle w:val="paraPuce"/>
        <w:rPr>
          <w:lang w:val="fr-FR"/>
        </w:rPr>
      </w:pPr>
      <w:r>
        <w:rPr>
          <w:lang w:val="fr-FR"/>
        </w:rPr>
        <w:t>La page contient une liste de Pokemons</w:t>
      </w:r>
      <w:r w:rsidR="00363989">
        <w:rPr>
          <w:lang w:val="fr-FR"/>
        </w:rPr>
        <w:t xml:space="preserve"> (6 Pokemons par ligne)</w:t>
      </w:r>
      <w:r>
        <w:rPr>
          <w:lang w:val="fr-FR"/>
        </w:rPr>
        <w:t xml:space="preserve"> qui peut être filtrée à l'aide de liste</w:t>
      </w:r>
      <w:r w:rsidR="00363989">
        <w:rPr>
          <w:lang w:val="fr-FR"/>
        </w:rPr>
        <w:t>s</w:t>
      </w:r>
      <w:r>
        <w:rPr>
          <w:lang w:val="fr-FR"/>
        </w:rPr>
        <w:t xml:space="preserve"> de choix (habitat, espèce et poketypes).</w:t>
      </w:r>
    </w:p>
    <w:p w14:paraId="0EB5382C" w14:textId="37D36F41" w:rsidR="00F00A58" w:rsidRDefault="00325FE3" w:rsidP="00325FE3">
      <w:pPr>
        <w:pStyle w:val="paraPuce"/>
        <w:rPr>
          <w:lang w:val="fr-FR"/>
        </w:rPr>
      </w:pPr>
      <w:r>
        <w:rPr>
          <w:lang w:val="fr-FR"/>
        </w:rPr>
        <w:t xml:space="preserve">La liste de choix pour les espèces contient les choix retournés par l'api </w:t>
      </w:r>
      <w:hyperlink r:id="rId10" w:anchor="/default/get_species" w:history="1">
        <w:r w:rsidR="00F12A5A">
          <w:rPr>
            <w:rStyle w:val="Lienhypertexte"/>
            <w:lang w:val="fr-FR"/>
          </w:rPr>
          <w:t>/</w:t>
        </w:r>
        <w:proofErr w:type="spellStart"/>
        <w:r w:rsidR="00F12A5A">
          <w:rPr>
            <w:rStyle w:val="Lienhypertexte"/>
            <w:lang w:val="fr-FR"/>
          </w:rPr>
          <w:t>species</w:t>
        </w:r>
        <w:proofErr w:type="spellEnd"/>
      </w:hyperlink>
      <w:r>
        <w:rPr>
          <w:lang w:val="fr-FR"/>
        </w:rPr>
        <w:t>.</w:t>
      </w:r>
    </w:p>
    <w:p w14:paraId="68DF51A7" w14:textId="7D378DD9" w:rsidR="00325FE3" w:rsidRDefault="00325FE3" w:rsidP="00325FE3">
      <w:pPr>
        <w:pStyle w:val="paraPuce"/>
        <w:rPr>
          <w:lang w:val="fr-FR"/>
        </w:rPr>
      </w:pPr>
      <w:r>
        <w:rPr>
          <w:lang w:val="fr-FR"/>
        </w:rPr>
        <w:t xml:space="preserve">La liste de choix pour les habitats contient les choix retournés par l'api </w:t>
      </w:r>
      <w:hyperlink r:id="rId11" w:anchor="/default/get_habitats" w:history="1">
        <w:r w:rsidR="00F12A5A">
          <w:rPr>
            <w:rStyle w:val="Lienhypertexte"/>
            <w:lang w:val="fr-FR"/>
          </w:rPr>
          <w:t>/habitats</w:t>
        </w:r>
      </w:hyperlink>
      <w:r>
        <w:rPr>
          <w:lang w:val="fr-FR"/>
        </w:rPr>
        <w:t>.</w:t>
      </w:r>
    </w:p>
    <w:p w14:paraId="2FF28FDB" w14:textId="152319FE" w:rsidR="00325FE3" w:rsidRDefault="00325FE3" w:rsidP="00325FE3">
      <w:pPr>
        <w:pStyle w:val="paraPuce"/>
        <w:rPr>
          <w:lang w:val="fr-FR"/>
        </w:rPr>
      </w:pPr>
      <w:r>
        <w:rPr>
          <w:lang w:val="fr-FR"/>
        </w:rPr>
        <w:t xml:space="preserve">La liste de choix pour les espèces contient les choix retournés par l'api </w:t>
      </w:r>
      <w:hyperlink r:id="rId12" w:anchor="/default/get_poketypes" w:history="1">
        <w:r w:rsidR="00F12A5A">
          <w:rPr>
            <w:rStyle w:val="Lienhypertexte"/>
            <w:lang w:val="fr-FR"/>
          </w:rPr>
          <w:t>/poketypes</w:t>
        </w:r>
      </w:hyperlink>
      <w:r>
        <w:rPr>
          <w:lang w:val="fr-FR"/>
        </w:rPr>
        <w:t>.</w:t>
      </w:r>
    </w:p>
    <w:p w14:paraId="63D32B5C" w14:textId="49D8A422" w:rsidR="00325FE3" w:rsidRDefault="00325FE3" w:rsidP="00325FE3">
      <w:pPr>
        <w:pStyle w:val="paraPuce"/>
        <w:rPr>
          <w:lang w:val="fr-FR"/>
        </w:rPr>
      </w:pPr>
      <w:r>
        <w:rPr>
          <w:lang w:val="fr-FR"/>
        </w:rPr>
        <w:t xml:space="preserve">Les Pokemons sont retournés par l'api </w:t>
      </w:r>
      <w:hyperlink r:id="rId13" w:anchor="/default/get_pokemons" w:history="1">
        <w:r w:rsidR="00F12A5A">
          <w:rPr>
            <w:rStyle w:val="Lienhypertexte"/>
            <w:lang w:val="fr-FR"/>
          </w:rPr>
          <w:t>/</w:t>
        </w:r>
        <w:proofErr w:type="spellStart"/>
        <w:r w:rsidR="00F12A5A">
          <w:rPr>
            <w:rStyle w:val="Lienhypertexte"/>
            <w:lang w:val="fr-FR"/>
          </w:rPr>
          <w:t>pokemons</w:t>
        </w:r>
        <w:proofErr w:type="spellEnd"/>
      </w:hyperlink>
      <w:r>
        <w:rPr>
          <w:lang w:val="fr-FR"/>
        </w:rPr>
        <w:t>.</w:t>
      </w:r>
    </w:p>
    <w:p w14:paraId="5572DEEF" w14:textId="14D74B53" w:rsidR="00325FE3" w:rsidRDefault="00325FE3" w:rsidP="00325FE3">
      <w:pPr>
        <w:pStyle w:val="paraPuce"/>
        <w:rPr>
          <w:lang w:val="fr-FR"/>
        </w:rPr>
      </w:pPr>
      <w:r>
        <w:rPr>
          <w:lang w:val="fr-FR"/>
        </w:rPr>
        <w:t>Les données sont filtrées localement</w:t>
      </w:r>
      <w:r w:rsidR="00F12A5A">
        <w:rPr>
          <w:lang w:val="fr-FR"/>
        </w:rPr>
        <w:t xml:space="preserve">, utilisez une variable calculée à l’aide d’un </w:t>
      </w:r>
      <w:proofErr w:type="spellStart"/>
      <w:r w:rsidR="00F12A5A">
        <w:rPr>
          <w:lang w:val="fr-FR"/>
        </w:rPr>
        <w:t>useEffet</w:t>
      </w:r>
      <w:proofErr w:type="spellEnd"/>
      <w:r w:rsidR="00363989">
        <w:rPr>
          <w:lang w:val="fr-FR"/>
        </w:rPr>
        <w:t>.</w:t>
      </w:r>
    </w:p>
    <w:p w14:paraId="7E544091" w14:textId="19BE69C2" w:rsidR="00FB5F54" w:rsidRDefault="00FB5F54" w:rsidP="00325FE3">
      <w:pPr>
        <w:pStyle w:val="paraPuce"/>
        <w:rPr>
          <w:lang w:val="fr-FR"/>
        </w:rPr>
      </w:pPr>
      <w:r>
        <w:rPr>
          <w:lang w:val="fr-FR"/>
        </w:rPr>
        <w:t xml:space="preserve">Vous devez utiliser un component pour l’affichage </w:t>
      </w:r>
      <w:r w:rsidR="00F12A5A">
        <w:rPr>
          <w:lang w:val="fr-FR"/>
        </w:rPr>
        <w:t>des</w:t>
      </w:r>
      <w:r>
        <w:rPr>
          <w:lang w:val="fr-FR"/>
        </w:rPr>
        <w:t xml:space="preserve"> </w:t>
      </w:r>
      <w:r w:rsidR="00F12A5A">
        <w:rPr>
          <w:lang w:val="fr-FR"/>
        </w:rPr>
        <w:t>Pokémons</w:t>
      </w:r>
      <w:r>
        <w:rPr>
          <w:lang w:val="fr-FR"/>
        </w:rPr>
        <w:t>.</w:t>
      </w:r>
    </w:p>
    <w:p w14:paraId="07718405" w14:textId="77777777" w:rsidR="00FB5F54" w:rsidRDefault="00FB5F54" w:rsidP="00FB5F54">
      <w:pPr>
        <w:rPr>
          <w:lang w:val="fr-FR"/>
        </w:rPr>
      </w:pPr>
    </w:p>
    <w:p w14:paraId="2820504F" w14:textId="77777777" w:rsidR="00325FE3" w:rsidRDefault="00325FE3" w:rsidP="00325FE3">
      <w:pPr>
        <w:rPr>
          <w:lang w:val="fr-FR"/>
        </w:rPr>
      </w:pPr>
    </w:p>
    <w:p w14:paraId="11BB9B8A" w14:textId="77777777" w:rsidR="00325FE3" w:rsidRDefault="00325FE3" w:rsidP="00325FE3">
      <w:pPr>
        <w:rPr>
          <w:lang w:val="fr-FR"/>
        </w:rPr>
      </w:pPr>
    </w:p>
    <w:p w14:paraId="6642F304" w14:textId="77777777" w:rsidR="00325FE3" w:rsidRPr="00714FB3" w:rsidRDefault="00325FE3" w:rsidP="00714FB3">
      <w:pPr>
        <w:rPr>
          <w:lang w:val="fr-FR" w:eastAsia="fr-FR"/>
        </w:rPr>
      </w:pPr>
    </w:p>
    <w:sectPr w:rsidR="00325FE3" w:rsidRPr="00714FB3" w:rsidSect="00974130">
      <w:headerReference w:type="default" r:id="rId14"/>
      <w:footerReference w:type="default" r:id="rId15"/>
      <w:headerReference w:type="first" r:id="rId16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E3C9" w14:textId="77777777" w:rsidR="00C34E28" w:rsidRDefault="00C34E28" w:rsidP="00974130">
      <w:r>
        <w:separator/>
      </w:r>
    </w:p>
  </w:endnote>
  <w:endnote w:type="continuationSeparator" w:id="0">
    <w:p w14:paraId="6CE8C45E" w14:textId="77777777" w:rsidR="00C34E28" w:rsidRDefault="00C34E28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330E" w14:textId="0A8F298B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25FE3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198A" w14:textId="77777777" w:rsidR="00C34E28" w:rsidRDefault="00C34E28" w:rsidP="00974130">
      <w:r>
        <w:separator/>
      </w:r>
    </w:p>
  </w:footnote>
  <w:footnote w:type="continuationSeparator" w:id="0">
    <w:p w14:paraId="66A1D762" w14:textId="77777777" w:rsidR="00C34E28" w:rsidRDefault="00C34E28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E7DB" w14:textId="62DC3ABC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CC4CEB">
      <w:rPr>
        <w:i/>
        <w:color w:val="000000" w:themeColor="text1"/>
        <w:sz w:val="18"/>
        <w:szCs w:val="18"/>
      </w:rPr>
      <w:t>D71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F7871">
          <w:rPr>
            <w:rFonts w:cs="Arial"/>
            <w:i/>
            <w:color w:val="000000" w:themeColor="text1"/>
            <w:sz w:val="18"/>
            <w:szCs w:val="18"/>
          </w:rPr>
          <w:t>420-5D6</w:t>
        </w:r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B5F54">
          <w:rPr>
            <w:i/>
            <w:color w:val="000000" w:themeColor="text1"/>
            <w:sz w:val="18"/>
            <w:szCs w:val="18"/>
          </w:rPr>
          <w:t>Exercice 05b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58"/>
      <w:gridCol w:w="6220"/>
    </w:tblGrid>
    <w:tr w:rsidR="00974130" w14:paraId="247A3AA2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41A49025" w14:textId="48E08CBA" w:rsidR="00974130" w:rsidRPr="006D0917" w:rsidRDefault="00000000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3F7871">
                <w:rPr>
                  <w:rFonts w:cs="Arial"/>
                  <w:color w:val="FFFFFF" w:themeColor="background1"/>
                  <w:sz w:val="32"/>
                  <w:szCs w:val="32"/>
                </w:rPr>
                <w:t>5D6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613AB68D" w14:textId="39CDB7A7" w:rsidR="00974130" w:rsidRPr="006D0917" w:rsidRDefault="00000000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Exercice 0</w:t>
              </w:r>
              <w:r w:rsidR="003F7871">
                <w:rPr>
                  <w:rFonts w:cs="Arial"/>
                  <w:color w:val="FFFFFF" w:themeColor="background1"/>
                  <w:sz w:val="32"/>
                  <w:szCs w:val="32"/>
                </w:rPr>
                <w:t>5</w:t>
              </w:r>
              <w:r w:rsidR="00FB5F54">
                <w:rPr>
                  <w:rFonts w:cs="Arial"/>
                  <w:color w:val="FFFFFF" w:themeColor="background1"/>
                  <w:sz w:val="32"/>
                  <w:szCs w:val="32"/>
                </w:rPr>
                <w:t>b</w:t>
              </w:r>
            </w:sdtContent>
          </w:sdt>
        </w:p>
      </w:tc>
    </w:tr>
  </w:tbl>
  <w:p w14:paraId="0028128D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1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2157659">
    <w:abstractNumId w:val="0"/>
  </w:num>
  <w:num w:numId="2" w16cid:durableId="1751347367">
    <w:abstractNumId w:val="1"/>
  </w:num>
  <w:num w:numId="3" w16cid:durableId="648755486">
    <w:abstractNumId w:val="0"/>
  </w:num>
  <w:num w:numId="4" w16cid:durableId="826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871"/>
    <w:rsid w:val="00060222"/>
    <w:rsid w:val="000A6FC0"/>
    <w:rsid w:val="000B5150"/>
    <w:rsid w:val="001E0DAB"/>
    <w:rsid w:val="001E61F1"/>
    <w:rsid w:val="002136DD"/>
    <w:rsid w:val="00216E17"/>
    <w:rsid w:val="00312385"/>
    <w:rsid w:val="00315088"/>
    <w:rsid w:val="00325FE3"/>
    <w:rsid w:val="00354FA7"/>
    <w:rsid w:val="00363989"/>
    <w:rsid w:val="003B5DF4"/>
    <w:rsid w:val="003F7871"/>
    <w:rsid w:val="00446FC3"/>
    <w:rsid w:val="00450B4F"/>
    <w:rsid w:val="004B7E72"/>
    <w:rsid w:val="004D46AB"/>
    <w:rsid w:val="00505CC2"/>
    <w:rsid w:val="005073DA"/>
    <w:rsid w:val="0053281A"/>
    <w:rsid w:val="005B1D79"/>
    <w:rsid w:val="005D47D2"/>
    <w:rsid w:val="005F6BD6"/>
    <w:rsid w:val="006B4CA1"/>
    <w:rsid w:val="006C773D"/>
    <w:rsid w:val="006D06E3"/>
    <w:rsid w:val="006F6061"/>
    <w:rsid w:val="00703BCF"/>
    <w:rsid w:val="00714FB3"/>
    <w:rsid w:val="0072751D"/>
    <w:rsid w:val="00757693"/>
    <w:rsid w:val="00846679"/>
    <w:rsid w:val="008A6F1E"/>
    <w:rsid w:val="008F075A"/>
    <w:rsid w:val="009178B3"/>
    <w:rsid w:val="009305BA"/>
    <w:rsid w:val="00974130"/>
    <w:rsid w:val="009C2EEE"/>
    <w:rsid w:val="009C2F77"/>
    <w:rsid w:val="009E12A6"/>
    <w:rsid w:val="00AC355C"/>
    <w:rsid w:val="00AF55BD"/>
    <w:rsid w:val="00B90E56"/>
    <w:rsid w:val="00BB0D8D"/>
    <w:rsid w:val="00BE1239"/>
    <w:rsid w:val="00C04F22"/>
    <w:rsid w:val="00C07DD3"/>
    <w:rsid w:val="00C34E28"/>
    <w:rsid w:val="00CB1CE1"/>
    <w:rsid w:val="00CC4CEB"/>
    <w:rsid w:val="00D46352"/>
    <w:rsid w:val="00D916C8"/>
    <w:rsid w:val="00E90F6C"/>
    <w:rsid w:val="00EA7A6A"/>
    <w:rsid w:val="00F00A58"/>
    <w:rsid w:val="00F12A5A"/>
    <w:rsid w:val="00F26076"/>
    <w:rsid w:val="00F83860"/>
    <w:rsid w:val="00F855D5"/>
    <w:rsid w:val="00FB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AF032"/>
  <w15:docId w15:val="{8B3E7B20-3BD0-4115-BCCA-919AACE9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1E61F1"/>
    <w:pPr>
      <w:numPr>
        <w:ilvl w:val="1"/>
        <w:numId w:val="1"/>
      </w:numPr>
      <w:jc w:val="left"/>
      <w:outlineLvl w:val="0"/>
    </w:pPr>
    <w:rPr>
      <w:rFonts w:eastAsia="Times New Roman" w:cs="Arial"/>
      <w:b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1E61F1"/>
    <w:pPr>
      <w:numPr>
        <w:ilvl w:val="2"/>
        <w:numId w:val="1"/>
      </w:numPr>
      <w:outlineLvl w:val="1"/>
    </w:pPr>
    <w:rPr>
      <w:rFonts w:eastAsia="Times New Roman" w:cs="Arial"/>
      <w:b/>
      <w:bCs/>
      <w:sz w:val="24"/>
      <w:szCs w:val="24"/>
      <w:lang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E61F1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1E61F1"/>
    <w:rPr>
      <w:rFonts w:ascii="Verdana" w:eastAsia="Times New Roman" w:hAnsi="Verdana" w:cs="Arial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3B5DF4"/>
    <w:rPr>
      <w:rFonts w:ascii="Consolas" w:hAnsi="Consolas" w:cs="Consolas"/>
      <w:szCs w:val="20"/>
    </w:rPr>
  </w:style>
  <w:style w:type="character" w:customStyle="1" w:styleId="codeCar">
    <w:name w:val="code Car"/>
    <w:basedOn w:val="Policepardfaut"/>
    <w:link w:val="code"/>
    <w:rsid w:val="003B5DF4"/>
    <w:rPr>
      <w:rFonts w:ascii="Consolas" w:hAnsi="Consolas" w:cs="Consolas"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F7871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5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a/OqqTsvq" TargetMode="External"/><Relationship Id="rId13" Type="http://schemas.openxmlformats.org/officeDocument/2006/relationships/hyperlink" Target="https://pokemonsapi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kemonsapi.herokuapp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kemonsapi.herokuap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okemonsapi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kemonsapi.herokuapp.com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7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01.1</vt:lpstr>
      <vt:lpstr>Exercice 01</vt:lpstr>
    </vt:vector>
  </TitlesOfParts>
  <Company>Collège Maisonneuve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05b</dc:title>
  <dc:subject>420-5D6</dc:subject>
  <dc:creator>glachance@cmaisonneuve.qc.ca</dc:creator>
  <cp:lastModifiedBy>glachance@cmaisonneuve.qc.ca;</cp:lastModifiedBy>
  <cp:revision>10</cp:revision>
  <cp:lastPrinted>2022-11-03T03:09:00Z</cp:lastPrinted>
  <dcterms:created xsi:type="dcterms:W3CDTF">2022-11-01T19:04:00Z</dcterms:created>
  <dcterms:modified xsi:type="dcterms:W3CDTF">2022-11-03T03:09:00Z</dcterms:modified>
</cp:coreProperties>
</file>